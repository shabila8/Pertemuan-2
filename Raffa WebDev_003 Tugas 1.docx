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23E3" w14:textId="6D223852" w:rsidR="006D3A72" w:rsidRDefault="00B1326E" w:rsidP="00B1326E">
      <w:proofErr w:type="gramStart"/>
      <w:r>
        <w:t>Nama :</w:t>
      </w:r>
      <w:proofErr w:type="gramEnd"/>
      <w:r>
        <w:t xml:space="preserve"> Raffa Shalsabila</w:t>
      </w:r>
    </w:p>
    <w:p w14:paraId="6DB692E1" w14:textId="380FA350" w:rsidR="00B1326E" w:rsidRDefault="00B1326E" w:rsidP="00B1326E">
      <w:r>
        <w:t xml:space="preserve">HITLABIAN’s </w:t>
      </w:r>
      <w:proofErr w:type="gramStart"/>
      <w:r>
        <w:t>Code :</w:t>
      </w:r>
      <w:proofErr w:type="gramEnd"/>
      <w:r>
        <w:t xml:space="preserve"> WebDev_003</w:t>
      </w:r>
    </w:p>
    <w:p w14:paraId="50CD9A9F" w14:textId="385C1262" w:rsidR="00B1326E" w:rsidRPr="00B1326E" w:rsidRDefault="00B1326E" w:rsidP="00B1326E">
      <w:r w:rsidRPr="00B1326E">
        <w:t>Link Repository</w:t>
      </w:r>
      <w:r>
        <w:t xml:space="preserve"> : </w:t>
      </w:r>
      <w:hyperlink r:id="rId10" w:history="1">
        <w:r w:rsidRPr="00833672">
          <w:rPr>
            <w:rStyle w:val="Hyperlink"/>
          </w:rPr>
          <w:t>https://github.com/shabila8/pertemuan-1</w:t>
        </w:r>
      </w:hyperlink>
      <w:r>
        <w:br/>
      </w:r>
    </w:p>
    <w:sectPr w:rsidR="00B1326E" w:rsidRPr="00B1326E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CB6F4" w14:textId="77777777" w:rsidR="003B4A05" w:rsidRDefault="003B4A05">
      <w:pPr>
        <w:spacing w:line="240" w:lineRule="auto"/>
      </w:pPr>
      <w:r>
        <w:separator/>
      </w:r>
    </w:p>
  </w:endnote>
  <w:endnote w:type="continuationSeparator" w:id="0">
    <w:p w14:paraId="658BEEB5" w14:textId="77777777" w:rsidR="003B4A05" w:rsidRDefault="003B4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D93C5" w14:textId="77777777" w:rsidR="003B4A05" w:rsidRDefault="003B4A05">
      <w:pPr>
        <w:spacing w:line="240" w:lineRule="auto"/>
      </w:pPr>
      <w:r>
        <w:separator/>
      </w:r>
    </w:p>
  </w:footnote>
  <w:footnote w:type="continuationSeparator" w:id="0">
    <w:p w14:paraId="58D143DD" w14:textId="77777777" w:rsidR="003B4A05" w:rsidRDefault="003B4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33162127">
    <w:abstractNumId w:val="10"/>
  </w:num>
  <w:num w:numId="2" w16cid:durableId="1288857041">
    <w:abstractNumId w:val="10"/>
    <w:lvlOverride w:ilvl="0">
      <w:startOverride w:val="1"/>
    </w:lvlOverride>
  </w:num>
  <w:num w:numId="3" w16cid:durableId="672689103">
    <w:abstractNumId w:val="10"/>
  </w:num>
  <w:num w:numId="4" w16cid:durableId="1558588485">
    <w:abstractNumId w:val="10"/>
    <w:lvlOverride w:ilvl="0">
      <w:startOverride w:val="1"/>
    </w:lvlOverride>
  </w:num>
  <w:num w:numId="5" w16cid:durableId="991760127">
    <w:abstractNumId w:val="8"/>
  </w:num>
  <w:num w:numId="6" w16cid:durableId="1817333423">
    <w:abstractNumId w:val="10"/>
    <w:lvlOverride w:ilvl="0">
      <w:startOverride w:val="1"/>
    </w:lvlOverride>
  </w:num>
  <w:num w:numId="7" w16cid:durableId="1586661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9807305">
    <w:abstractNumId w:val="9"/>
  </w:num>
  <w:num w:numId="9" w16cid:durableId="13068148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58684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3980496">
    <w:abstractNumId w:val="7"/>
  </w:num>
  <w:num w:numId="12" w16cid:durableId="2066953511">
    <w:abstractNumId w:val="6"/>
  </w:num>
  <w:num w:numId="13" w16cid:durableId="954560002">
    <w:abstractNumId w:val="5"/>
  </w:num>
  <w:num w:numId="14" w16cid:durableId="256210941">
    <w:abstractNumId w:val="4"/>
  </w:num>
  <w:num w:numId="15" w16cid:durableId="521549696">
    <w:abstractNumId w:val="3"/>
  </w:num>
  <w:num w:numId="16" w16cid:durableId="233055471">
    <w:abstractNumId w:val="2"/>
  </w:num>
  <w:num w:numId="17" w16cid:durableId="2005819317">
    <w:abstractNumId w:val="1"/>
  </w:num>
  <w:num w:numId="18" w16cid:durableId="11801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6E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B4A05"/>
    <w:rsid w:val="003C7D9D"/>
    <w:rsid w:val="003D01DE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1326E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029F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6288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habila8/pertemuan-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fa%20Shalsabila\AppData\Local\Microsoft\Office\16.0\DTS\en-ID%7b3B6098E6-EE8F-445F-849D-15D670780A0A%7d\%7b8AD2B733-EB94-469A-B38B-5BE5D337F0B2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{8AD2B733-EB94-469A-B38B-5BE5D337F0B2}tf10002117_win32.dotx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2024-10-10T06:29:00Z</dcterms:created>
  <dcterms:modified xsi:type="dcterms:W3CDTF">2024-10-10T06:32:00Z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